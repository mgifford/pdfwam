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EC" w:rsidRDefault="00D701EC">
      <w:bookmarkStart w:id="0" w:name="_GoBack"/>
      <w:bookmarkEnd w:id="0"/>
    </w:p>
    <w:p w:rsidR="00D701EC" w:rsidRDefault="00D701EC" w:rsidP="0020338E">
      <w:pPr>
        <w:pStyle w:val="Overskrift1"/>
      </w:pPr>
      <w:r w:rsidRPr="00D701EC">
        <w:t>FORSIDE</w:t>
      </w:r>
    </w:p>
    <w:p w:rsidR="00D701EC" w:rsidRDefault="00D701EC" w:rsidP="00D701EC">
      <w:proofErr w:type="spellStart"/>
      <w:r>
        <w:t>Testdokument</w:t>
      </w:r>
      <w:proofErr w:type="spellEnd"/>
      <w:r>
        <w:t xml:space="preserve"> tilgjengelighet</w:t>
      </w:r>
    </w:p>
    <w:p w:rsidR="00442D18" w:rsidRDefault="00442D18" w:rsidP="00D701EC"/>
    <w:p w:rsidR="00442D18" w:rsidRDefault="00442D18" w:rsidP="00D701EC">
      <w:r>
        <w:rPr>
          <w:noProof/>
          <w:lang w:eastAsia="nb-NO"/>
        </w:rPr>
        <w:drawing>
          <wp:inline distT="0" distB="0" distL="0" distR="0">
            <wp:extent cx="5612525" cy="4209394"/>
            <wp:effectExtent l="0" t="0" r="7620" b="1270"/>
            <wp:docPr id="1" name="Bilde 1" descr="Forsidebilde" title="Forsidebil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å fje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525" cy="42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EC" w:rsidRDefault="00D701EC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D701EC" w:rsidRDefault="00D701EC" w:rsidP="00D701EC">
      <w:pPr>
        <w:pStyle w:val="Overskrift1"/>
      </w:pPr>
      <w:proofErr w:type="spellStart"/>
      <w:r>
        <w:lastRenderedPageBreak/>
        <w:t>Innholdsfortegneslse</w:t>
      </w:r>
      <w:proofErr w:type="spellEnd"/>
    </w:p>
    <w:p w:rsidR="00D701EC" w:rsidRDefault="00D701EC" w:rsidP="00D701EC"/>
    <w:p w:rsidR="00D701EC" w:rsidRDefault="00D701EC" w:rsidP="00D701EC">
      <w:pPr>
        <w:pStyle w:val="Listeavsnitt"/>
        <w:numPr>
          <w:ilvl w:val="0"/>
          <w:numId w:val="1"/>
        </w:numPr>
      </w:pPr>
      <w:proofErr w:type="spellStart"/>
      <w:r>
        <w:t>Adfkljfklaøf</w:t>
      </w:r>
      <w:proofErr w:type="spellEnd"/>
    </w:p>
    <w:p w:rsidR="00D701EC" w:rsidRDefault="00D701EC" w:rsidP="00D701EC">
      <w:pPr>
        <w:pStyle w:val="Listeavsnitt"/>
        <w:numPr>
          <w:ilvl w:val="0"/>
          <w:numId w:val="1"/>
        </w:numPr>
      </w:pPr>
      <w:proofErr w:type="spellStart"/>
      <w:r>
        <w:t>Jadkgjaæ</w:t>
      </w:r>
      <w:proofErr w:type="spellEnd"/>
    </w:p>
    <w:p w:rsidR="00D701EC" w:rsidRDefault="00D701EC" w:rsidP="00D701EC">
      <w:pPr>
        <w:pStyle w:val="Listeavsnitt"/>
        <w:numPr>
          <w:ilvl w:val="0"/>
          <w:numId w:val="1"/>
        </w:numPr>
      </w:pPr>
      <w:proofErr w:type="spellStart"/>
      <w:r>
        <w:t>Jaklæ</w:t>
      </w:r>
      <w:proofErr w:type="spellEnd"/>
    </w:p>
    <w:p w:rsidR="00D701EC" w:rsidRDefault="00D701EC">
      <w:r>
        <w:br w:type="page"/>
      </w:r>
    </w:p>
    <w:p w:rsidR="00D701EC" w:rsidRDefault="00D701EC" w:rsidP="00D701EC">
      <w:pPr>
        <w:pStyle w:val="Overskrift1"/>
      </w:pPr>
      <w:r>
        <w:lastRenderedPageBreak/>
        <w:t>Kapittel 1</w:t>
      </w:r>
    </w:p>
    <w:p w:rsidR="00D701EC" w:rsidRDefault="00D701EC" w:rsidP="00D701EC">
      <w:pPr>
        <w:pStyle w:val="Listeavsnitt"/>
      </w:pPr>
    </w:p>
    <w:p w:rsidR="00D701EC" w:rsidRDefault="00D701EC" w:rsidP="00D701EC">
      <w:pPr>
        <w:pStyle w:val="Overskrift2"/>
      </w:pPr>
      <w:r>
        <w:t>Kapittel 1.1</w:t>
      </w:r>
    </w:p>
    <w:p w:rsidR="00D701EC" w:rsidRDefault="00D701EC" w:rsidP="00D701EC">
      <w:pPr>
        <w:pStyle w:val="Listeavsnitt"/>
      </w:pPr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  <w:r w:rsidRPr="00D701EC">
        <w:t xml:space="preserve"> </w:t>
      </w: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r>
        <w:t>gkgæbløck,bkabvlpjk</w:t>
      </w:r>
      <w:proofErr w:type="spell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Default="00D701EC" w:rsidP="00D701EC">
      <w:pPr>
        <w:pStyle w:val="Listeavsnitt"/>
      </w:pPr>
    </w:p>
    <w:p w:rsidR="00D701EC" w:rsidRDefault="00D701EC" w:rsidP="00D701EC">
      <w:pPr>
        <w:pStyle w:val="Overskrift2"/>
      </w:pPr>
      <w:proofErr w:type="spellStart"/>
      <w:r>
        <w:t>Kabittel</w:t>
      </w:r>
      <w:proofErr w:type="spellEnd"/>
      <w:r>
        <w:t xml:space="preserve"> 2.2</w:t>
      </w:r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  <w:r w:rsidRPr="00D701EC">
        <w:t xml:space="preserve"> </w:t>
      </w: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r>
        <w:t>gkgæbløck,bkabvlpjk</w:t>
      </w:r>
      <w:proofErr w:type="spell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>
      <w:pPr>
        <w:pStyle w:val="Listeavsnitt"/>
      </w:pPr>
      <w:proofErr w:type="spellStart"/>
      <w:r>
        <w:t>Kljagklgjkljoæøagi</w:t>
      </w:r>
      <w:proofErr w:type="spellEnd"/>
      <w:r>
        <w:t xml:space="preserve"> </w:t>
      </w:r>
      <w:proofErr w:type="spellStart"/>
      <w:r>
        <w:t>vpjkgløkgj</w:t>
      </w:r>
      <w:proofErr w:type="spellEnd"/>
      <w:r>
        <w:t xml:space="preserve">, </w:t>
      </w:r>
      <w:proofErr w:type="spellStart"/>
      <w:proofErr w:type="gramStart"/>
      <w:r>
        <w:t>gkgæbløck,bkabvlpjk</w:t>
      </w:r>
      <w:proofErr w:type="spellEnd"/>
      <w:proofErr w:type="gramEnd"/>
      <w:r>
        <w:t xml:space="preserve"> </w:t>
      </w:r>
      <w:proofErr w:type="spellStart"/>
      <w:r>
        <w:t>gk,gløkgløkdf</w:t>
      </w:r>
      <w:proofErr w:type="spellEnd"/>
      <w:r>
        <w:t xml:space="preserve"> </w:t>
      </w:r>
      <w:proofErr w:type="spellStart"/>
      <w:r>
        <w:t>æøb</w:t>
      </w:r>
      <w:proofErr w:type="spellEnd"/>
    </w:p>
    <w:p w:rsidR="00D701EC" w:rsidRPr="00D701EC" w:rsidRDefault="00D701EC" w:rsidP="00D701EC"/>
    <w:sectPr w:rsidR="00D701EC" w:rsidRPr="00D701EC" w:rsidSect="0069170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0D" w:rsidRDefault="00244E0D" w:rsidP="00D701EC">
      <w:pPr>
        <w:spacing w:after="0" w:line="240" w:lineRule="auto"/>
      </w:pPr>
      <w:r>
        <w:separator/>
      </w:r>
    </w:p>
  </w:endnote>
  <w:endnote w:type="continuationSeparator" w:id="0">
    <w:p w:rsidR="00244E0D" w:rsidRDefault="00244E0D" w:rsidP="00D7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8421429"/>
      <w:docPartObj>
        <w:docPartGallery w:val="Page Numbers (Bottom of Page)"/>
        <w:docPartUnique/>
      </w:docPartObj>
    </w:sdtPr>
    <w:sdtContent>
      <w:p w:rsidR="00635C95" w:rsidRDefault="00635C95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35C95" w:rsidRDefault="00635C95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0D" w:rsidRDefault="00244E0D" w:rsidP="00D701EC">
      <w:pPr>
        <w:spacing w:after="0" w:line="240" w:lineRule="auto"/>
      </w:pPr>
      <w:r>
        <w:separator/>
      </w:r>
    </w:p>
  </w:footnote>
  <w:footnote w:type="continuationSeparator" w:id="0">
    <w:p w:rsidR="00244E0D" w:rsidRDefault="00244E0D" w:rsidP="00D7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C95" w:rsidRDefault="00635C95">
    <w:pPr>
      <w:pStyle w:val="Topptekst"/>
    </w:pPr>
    <w:r>
      <w:t xml:space="preserve">Tekttopptekst fra </w:t>
    </w:r>
    <w:proofErr w:type="spellStart"/>
    <w:r>
      <w:t>word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8698E"/>
    <w:multiLevelType w:val="hybridMultilevel"/>
    <w:tmpl w:val="7F1CB8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EC"/>
    <w:rsid w:val="0020338E"/>
    <w:rsid w:val="00244E0D"/>
    <w:rsid w:val="002B4CBF"/>
    <w:rsid w:val="00350B1F"/>
    <w:rsid w:val="00442D18"/>
    <w:rsid w:val="00635C95"/>
    <w:rsid w:val="00691703"/>
    <w:rsid w:val="006A4EC5"/>
    <w:rsid w:val="00892654"/>
    <w:rsid w:val="008F5B21"/>
    <w:rsid w:val="00CA077C"/>
    <w:rsid w:val="00D701EC"/>
    <w:rsid w:val="00F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0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70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0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70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D701EC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D70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70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D70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701EC"/>
  </w:style>
  <w:style w:type="paragraph" w:styleId="Bunntekst">
    <w:name w:val="footer"/>
    <w:basedOn w:val="Normal"/>
    <w:link w:val="BunntekstTegn"/>
    <w:uiPriority w:val="99"/>
    <w:unhideWhenUsed/>
    <w:rsid w:val="00D70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701EC"/>
  </w:style>
  <w:style w:type="paragraph" w:styleId="Bobletekst">
    <w:name w:val="Balloon Text"/>
    <w:basedOn w:val="Normal"/>
    <w:link w:val="BobletekstTegn"/>
    <w:uiPriority w:val="99"/>
    <w:semiHidden/>
    <w:unhideWhenUsed/>
    <w:rsid w:val="00D7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70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0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70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0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70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D701EC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D701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701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D70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701EC"/>
  </w:style>
  <w:style w:type="paragraph" w:styleId="Bunntekst">
    <w:name w:val="footer"/>
    <w:basedOn w:val="Normal"/>
    <w:link w:val="BunntekstTegn"/>
    <w:uiPriority w:val="99"/>
    <w:unhideWhenUsed/>
    <w:rsid w:val="00D70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701EC"/>
  </w:style>
  <w:style w:type="paragraph" w:styleId="Bobletekst">
    <w:name w:val="Balloon Text"/>
    <w:basedOn w:val="Normal"/>
    <w:link w:val="BobletekstTegn"/>
    <w:uiPriority w:val="99"/>
    <w:semiHidden/>
    <w:unhideWhenUsed/>
    <w:rsid w:val="00D7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70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F35C82CF.dotm</Template>
  <TotalTime>30</TotalTime>
  <Pages>3</Pages>
  <Words>83</Words>
  <Characters>1019</Characters>
  <Application>Microsoft Office Word</Application>
  <DocSecurity>0</DocSecurity>
  <Lines>32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Testdokument tilgjengelighet</vt:lpstr>
    </vt:vector>
  </TitlesOfParts>
  <Company>Asker kommune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Testdokument tilgjengelighet</dc:title>
  <dc:subject/>
  <dc:creator>Henrik Slipher</dc:creator>
  <cp:keywords/>
  <dc:description/>
  <cp:lastModifiedBy>Henrik Slipher</cp:lastModifiedBy>
  <cp:revision>8</cp:revision>
  <dcterms:created xsi:type="dcterms:W3CDTF">2013-02-27T09:57:00Z</dcterms:created>
  <dcterms:modified xsi:type="dcterms:W3CDTF">2013-02-27T13:22:00Z</dcterms:modified>
</cp:coreProperties>
</file>